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12DA217" w14:textId="77777777" w:rsidTr="00007728">
        <w:trPr>
          <w:trHeight w:hRule="exact" w:val="1800"/>
        </w:trPr>
        <w:tc>
          <w:tcPr>
            <w:tcW w:w="9360" w:type="dxa"/>
            <w:tcMar>
              <w:top w:w="0" w:type="dxa"/>
              <w:bottom w:w="0" w:type="dxa"/>
            </w:tcMar>
          </w:tcPr>
          <w:p w14:paraId="23458FFD" w14:textId="77777777" w:rsidR="00692703" w:rsidRPr="00CF1A49" w:rsidRDefault="00940EE0" w:rsidP="00913946">
            <w:pPr>
              <w:pStyle w:val="Title"/>
            </w:pPr>
            <w:r>
              <w:t>Nicole</w:t>
            </w:r>
            <w:r w:rsidR="00692703" w:rsidRPr="00CF1A49">
              <w:t xml:space="preserve"> </w:t>
            </w:r>
            <w:r>
              <w:rPr>
                <w:rStyle w:val="IntenseEmphasis"/>
              </w:rPr>
              <w:t>williams</w:t>
            </w:r>
          </w:p>
          <w:p w14:paraId="3EB1AE35" w14:textId="77777777" w:rsidR="00692703" w:rsidRPr="00CF1A49" w:rsidRDefault="00940EE0" w:rsidP="00913946">
            <w:pPr>
              <w:pStyle w:val="ContactInfo"/>
              <w:contextualSpacing w:val="0"/>
            </w:pPr>
            <w:r>
              <w:t>527 Common Raven Court, Fort Mill SC 29715</w:t>
            </w:r>
            <w:r w:rsidR="00692703" w:rsidRPr="00CF1A49">
              <w:t xml:space="preserve"> </w:t>
            </w:r>
            <w:sdt>
              <w:sdtPr>
                <w:alias w:val="Divider dot:"/>
                <w:tag w:val="Divider dot:"/>
                <w:id w:val="-1459182552"/>
                <w:placeholder>
                  <w:docPart w:val="F946E568784DF142AA3E4DD295C12B31"/>
                </w:placeholder>
                <w:temporary/>
                <w:showingPlcHdr/>
                <w15:appearance w15:val="hidden"/>
              </w:sdtPr>
              <w:sdtEndPr/>
              <w:sdtContent>
                <w:r w:rsidR="00692703" w:rsidRPr="00CF1A49">
                  <w:t>·</w:t>
                </w:r>
              </w:sdtContent>
            </w:sdt>
            <w:r w:rsidR="00692703" w:rsidRPr="00CF1A49">
              <w:t xml:space="preserve"> </w:t>
            </w:r>
            <w:r>
              <w:t>704.641.3013</w:t>
            </w:r>
          </w:p>
          <w:p w14:paraId="4175042A" w14:textId="77777777" w:rsidR="00692703" w:rsidRPr="00CF1A49" w:rsidRDefault="00940EE0" w:rsidP="00913946">
            <w:pPr>
              <w:pStyle w:val="ContactInfoEmphasis"/>
              <w:contextualSpacing w:val="0"/>
            </w:pPr>
            <w:r>
              <w:t>nnichol8@gmail.com</w:t>
            </w:r>
            <w:r w:rsidR="00692703" w:rsidRPr="00CF1A49">
              <w:t xml:space="preserve"> </w:t>
            </w:r>
            <w:sdt>
              <w:sdtPr>
                <w:alias w:val="Divider dot:"/>
                <w:tag w:val="Divider dot:"/>
                <w:id w:val="2000459528"/>
                <w:placeholder>
                  <w:docPart w:val="74CACD426184EA40B20137D5D6A35B99"/>
                </w:placeholder>
                <w:temporary/>
                <w:showingPlcHdr/>
                <w15:appearance w15:val="hidden"/>
              </w:sdtPr>
              <w:sdtEndPr/>
              <w:sdtContent>
                <w:r w:rsidR="00692703" w:rsidRPr="00CF1A49">
                  <w:t>·</w:t>
                </w:r>
              </w:sdtContent>
            </w:sdt>
            <w:r w:rsidR="00692703" w:rsidRPr="00CF1A49">
              <w:t xml:space="preserve"> </w:t>
            </w:r>
            <w:r>
              <w:rPr>
                <w:rStyle w:val="vanity-namedomain"/>
                <w:rFonts w:ascii="Segoe UI" w:hAnsi="Segoe UI" w:cs="Segoe UI"/>
                <w:bdr w:val="none" w:sz="0" w:space="0" w:color="auto" w:frame="1"/>
                <w:shd w:val="clear" w:color="auto" w:fill="FFFFFF"/>
              </w:rPr>
              <w:t>www.linkedin.com/in/</w:t>
            </w:r>
            <w:r>
              <w:rPr>
                <w:rStyle w:val="vanity-namedisplay-name"/>
                <w:rFonts w:ascii="Segoe UI" w:hAnsi="Segoe UI" w:cs="Segoe UI"/>
                <w:bdr w:val="none" w:sz="0" w:space="0" w:color="auto" w:frame="1"/>
                <w:shd w:val="clear" w:color="auto" w:fill="FFFFFF"/>
              </w:rPr>
              <w:t>nicolewilliamsclt</w:t>
            </w:r>
            <w:r w:rsidR="00692703" w:rsidRPr="00CF1A49">
              <w:t xml:space="preserve">  </w:t>
            </w:r>
          </w:p>
        </w:tc>
      </w:tr>
      <w:tr w:rsidR="009571D8" w:rsidRPr="00CF1A49" w14:paraId="1121DCE4" w14:textId="77777777" w:rsidTr="00692703">
        <w:tc>
          <w:tcPr>
            <w:tcW w:w="9360" w:type="dxa"/>
            <w:tcMar>
              <w:top w:w="432" w:type="dxa"/>
            </w:tcMar>
          </w:tcPr>
          <w:p w14:paraId="0EB0163D" w14:textId="77777777" w:rsidR="00940EE0" w:rsidRPr="00CF1A49" w:rsidRDefault="00940EE0" w:rsidP="00940EE0">
            <w:pPr>
              <w:pStyle w:val="Heading1"/>
              <w:outlineLvl w:val="0"/>
            </w:pPr>
            <w:r>
              <w:t>Technical 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9360"/>
            </w:tblGrid>
            <w:tr w:rsidR="00940EE0" w:rsidRPr="006E1507" w14:paraId="3D625E39" w14:textId="77777777" w:rsidTr="008C09FA">
              <w:tc>
                <w:tcPr>
                  <w:tcW w:w="9360" w:type="dxa"/>
                </w:tcPr>
                <w:p w14:paraId="1451D963" w14:textId="12860BCD" w:rsidR="00940EE0" w:rsidRPr="006E1507" w:rsidRDefault="00940EE0" w:rsidP="00940EE0">
                  <w:pPr>
                    <w:pStyle w:val="ListBullet"/>
                    <w:contextualSpacing w:val="0"/>
                  </w:pPr>
                  <w:r w:rsidRPr="007E3170">
                    <w:rPr>
                      <w:b/>
                    </w:rPr>
                    <w:t>Software</w:t>
                  </w:r>
                  <w:r>
                    <w:t xml:space="preserve">: Microsoft Office Suite, LibreOffice, Adobe Dreamweaver, </w:t>
                  </w:r>
                  <w:r w:rsidR="00E17BED">
                    <w:t>Atlassian/</w:t>
                  </w:r>
                  <w:r>
                    <w:t xml:space="preserve">JIRA, SQL Server, Eclipse, Brackets, </w:t>
                  </w:r>
                  <w:proofErr w:type="spellStart"/>
                  <w:r>
                    <w:t>Balsamiq</w:t>
                  </w:r>
                  <w:proofErr w:type="spellEnd"/>
                  <w:r>
                    <w:t>, Axure, Salesforce CRM</w:t>
                  </w:r>
                  <w:r w:rsidR="00E17BED">
                    <w:t>, GitHub</w:t>
                  </w:r>
                  <w:r w:rsidR="00113729">
                    <w:t>, Sketch</w:t>
                  </w:r>
                </w:p>
                <w:p w14:paraId="230D596C" w14:textId="77777777" w:rsidR="00940EE0" w:rsidRPr="006E1507" w:rsidRDefault="00940EE0" w:rsidP="00940EE0">
                  <w:pPr>
                    <w:pStyle w:val="ListBullet"/>
                    <w:contextualSpacing w:val="0"/>
                  </w:pPr>
                  <w:r w:rsidRPr="00940EE0">
                    <w:rPr>
                      <w:b/>
                    </w:rPr>
                    <w:t>Operating Systems</w:t>
                  </w:r>
                  <w:r>
                    <w:t>: All Windows Oss, Unix, Linux, Apple Mac OS X</w:t>
                  </w:r>
                </w:p>
                <w:p w14:paraId="522C4F63" w14:textId="77777777" w:rsidR="00940EE0" w:rsidRPr="006E1507" w:rsidRDefault="00940EE0" w:rsidP="00940EE0">
                  <w:pPr>
                    <w:pStyle w:val="ListBullet"/>
                    <w:contextualSpacing w:val="0"/>
                  </w:pPr>
                  <w:r w:rsidRPr="00940EE0">
                    <w:rPr>
                      <w:b/>
                    </w:rPr>
                    <w:t>Programming Languages</w:t>
                  </w:r>
                  <w:r>
                    <w:t xml:space="preserve">: HTML5, CSS3, JavaScript, </w:t>
                  </w:r>
                  <w:proofErr w:type="spellStart"/>
                  <w:r>
                    <w:t>JQuery</w:t>
                  </w:r>
                  <w:proofErr w:type="spellEnd"/>
                  <w:r>
                    <w:t xml:space="preserve">, PHP, BASH Shell Scripting, </w:t>
                  </w:r>
                  <w:r w:rsidR="00833999">
                    <w:t>My</w:t>
                  </w:r>
                  <w:r>
                    <w:t>SQL, PL/SQL, Java</w:t>
                  </w:r>
                  <w:r w:rsidR="00A60F9B">
                    <w:t>, Spring MVC framework</w:t>
                  </w:r>
                </w:p>
                <w:p w14:paraId="08EE69ED" w14:textId="77777777" w:rsidR="00940EE0" w:rsidRPr="006E1507" w:rsidRDefault="00940EE0" w:rsidP="00940EE0">
                  <w:pPr>
                    <w:pStyle w:val="ListBullet"/>
                    <w:contextualSpacing w:val="0"/>
                  </w:pPr>
                  <w:r w:rsidRPr="00940EE0">
                    <w:rPr>
                      <w:b/>
                    </w:rPr>
                    <w:t>General</w:t>
                  </w:r>
                  <w:r>
                    <w:t>: Internet, Audio/Video, Backup/Restore Utilities, FTP, Presentation Programs, Spreadsheets, Interface Design, Web Design, UX Design, Prototyping, Computer Hardware, Version Control</w:t>
                  </w:r>
                  <w:r w:rsidR="00833999">
                    <w:t xml:space="preserve"> (Git)</w:t>
                  </w:r>
                  <w:r>
                    <w:t>, Database Management, Agile Environment, Scrum, Bootstrap</w:t>
                  </w:r>
                  <w:r w:rsidR="00833999">
                    <w:t xml:space="preserve"> Toolkit</w:t>
                  </w:r>
                  <w:r>
                    <w:t>, Excel, Customer Service</w:t>
                  </w:r>
                </w:p>
              </w:tc>
            </w:tr>
          </w:tbl>
          <w:p w14:paraId="01C5823C" w14:textId="77777777" w:rsidR="001755A8" w:rsidRPr="00CF1A49" w:rsidRDefault="001755A8" w:rsidP="00913946">
            <w:pPr>
              <w:contextualSpacing w:val="0"/>
            </w:pPr>
          </w:p>
        </w:tc>
      </w:tr>
    </w:tbl>
    <w:p w14:paraId="5B23C6EF" w14:textId="77777777" w:rsidR="004E01EB" w:rsidRPr="00CF1A49" w:rsidRDefault="00782B0A" w:rsidP="004E01EB">
      <w:pPr>
        <w:pStyle w:val="Heading1"/>
      </w:pPr>
      <w:sdt>
        <w:sdtPr>
          <w:alias w:val="Experience:"/>
          <w:tag w:val="Experience:"/>
          <w:id w:val="-1983300934"/>
          <w:placeholder>
            <w:docPart w:val="EB8C5D8FF714CE41BD720486140ECD4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9F02D05" w14:textId="77777777" w:rsidTr="00B70709">
        <w:tc>
          <w:tcPr>
            <w:tcW w:w="9290" w:type="dxa"/>
          </w:tcPr>
          <w:p w14:paraId="0693A0D6" w14:textId="77777777" w:rsidR="001D0BF1" w:rsidRPr="00CF1A49" w:rsidRDefault="00B70709" w:rsidP="001D0BF1">
            <w:pPr>
              <w:pStyle w:val="Heading3"/>
              <w:contextualSpacing w:val="0"/>
              <w:outlineLvl w:val="2"/>
            </w:pPr>
            <w:r>
              <w:t>10/2019</w:t>
            </w:r>
            <w:r w:rsidR="001D0BF1" w:rsidRPr="00CF1A49">
              <w:t xml:space="preserve"> – </w:t>
            </w:r>
            <w:r>
              <w:t>present</w:t>
            </w:r>
          </w:p>
          <w:p w14:paraId="688DD555" w14:textId="77777777" w:rsidR="001D0BF1" w:rsidRPr="00CF1A49" w:rsidRDefault="00B70709" w:rsidP="001D0BF1">
            <w:pPr>
              <w:pStyle w:val="Heading2"/>
              <w:contextualSpacing w:val="0"/>
              <w:outlineLvl w:val="1"/>
            </w:pPr>
            <w:r>
              <w:t>Sales Professional</w:t>
            </w:r>
            <w:r w:rsidR="001D0BF1" w:rsidRPr="00CF1A49">
              <w:t xml:space="preserve">, </w:t>
            </w:r>
            <w:r>
              <w:rPr>
                <w:rStyle w:val="SubtleReference"/>
              </w:rPr>
              <w:t>red ventures</w:t>
            </w:r>
          </w:p>
          <w:p w14:paraId="243E026F" w14:textId="77777777" w:rsidR="001E3120" w:rsidRPr="00CF1A49" w:rsidRDefault="00B70709" w:rsidP="005D6C0E">
            <w:pPr>
              <w:pStyle w:val="ListBullet"/>
            </w:pPr>
            <w:r>
              <w:t xml:space="preserve">Sales professional at a high-energy, fast-paced sales center where inbound phone calls are received from residential customers shopping for television and internet services. Goal is to exceed customer expectation by delivering product knowledge and value and closing the sale. </w:t>
            </w:r>
          </w:p>
        </w:tc>
      </w:tr>
      <w:tr w:rsidR="00F61DF9" w:rsidRPr="00CF1A49" w14:paraId="22550F61" w14:textId="77777777" w:rsidTr="00B70709">
        <w:tc>
          <w:tcPr>
            <w:tcW w:w="9290" w:type="dxa"/>
            <w:tcMar>
              <w:top w:w="216" w:type="dxa"/>
            </w:tcMar>
          </w:tcPr>
          <w:p w14:paraId="0DFC0AB6" w14:textId="77777777" w:rsidR="00F61DF9" w:rsidRPr="00CF1A49" w:rsidRDefault="00B70709" w:rsidP="00F61DF9">
            <w:pPr>
              <w:pStyle w:val="Heading3"/>
              <w:contextualSpacing w:val="0"/>
              <w:outlineLvl w:val="2"/>
            </w:pPr>
            <w:r>
              <w:t>4/2018</w:t>
            </w:r>
            <w:r w:rsidR="00F61DF9" w:rsidRPr="00CF1A49">
              <w:t xml:space="preserve"> – </w:t>
            </w:r>
            <w:r>
              <w:t>11/2019</w:t>
            </w:r>
          </w:p>
          <w:p w14:paraId="19339F31" w14:textId="77777777" w:rsidR="00F61DF9" w:rsidRPr="00CF1A49" w:rsidRDefault="00B70709" w:rsidP="00F61DF9">
            <w:pPr>
              <w:pStyle w:val="Heading2"/>
              <w:contextualSpacing w:val="0"/>
              <w:outlineLvl w:val="1"/>
            </w:pPr>
            <w:r>
              <w:t>Real estate agent</w:t>
            </w:r>
            <w:r w:rsidR="00F61DF9" w:rsidRPr="00CF1A49">
              <w:t xml:space="preserve">, </w:t>
            </w:r>
            <w:r>
              <w:rPr>
                <w:rStyle w:val="SubtleReference"/>
              </w:rPr>
              <w:t>allen tate real estate</w:t>
            </w:r>
          </w:p>
          <w:p w14:paraId="6C6EE1AE" w14:textId="77777777" w:rsidR="00B70709" w:rsidRDefault="00B70709" w:rsidP="00F61DF9">
            <w:pPr>
              <w:pStyle w:val="ListBullet"/>
            </w:pPr>
            <w:r>
              <w:t xml:space="preserve">Delivered market knowledge, expertise and top-notch customer service to clients looking to purchase or sell property. </w:t>
            </w:r>
          </w:p>
          <w:p w14:paraId="74D4C9F7" w14:textId="77777777" w:rsidR="00F61DF9" w:rsidRDefault="00B70709" w:rsidP="005D6C0E">
            <w:pPr>
              <w:pStyle w:val="ListBullet"/>
            </w:pPr>
            <w:r>
              <w:t>Key skills used in this position included problem solving, communication, and time management</w:t>
            </w:r>
          </w:p>
        </w:tc>
      </w:tr>
      <w:tr w:rsidR="00B70709" w:rsidRPr="00CF1A49" w14:paraId="190D6CD5" w14:textId="77777777" w:rsidTr="00B70709">
        <w:tc>
          <w:tcPr>
            <w:tcW w:w="9290" w:type="dxa"/>
            <w:tcMar>
              <w:top w:w="216" w:type="dxa"/>
            </w:tcMar>
          </w:tcPr>
          <w:p w14:paraId="343BBF73" w14:textId="77777777" w:rsidR="00B70709" w:rsidRPr="00CF1A49" w:rsidRDefault="00B70709" w:rsidP="00B70709">
            <w:pPr>
              <w:pStyle w:val="Heading3"/>
              <w:contextualSpacing w:val="0"/>
              <w:outlineLvl w:val="2"/>
            </w:pPr>
            <w:r>
              <w:t>1/2017</w:t>
            </w:r>
            <w:r w:rsidRPr="00CF1A49">
              <w:t xml:space="preserve"> – </w:t>
            </w:r>
            <w:r>
              <w:t>5/2017</w:t>
            </w:r>
          </w:p>
          <w:p w14:paraId="732C75FE" w14:textId="77777777" w:rsidR="00B70709" w:rsidRPr="00CF1A49" w:rsidRDefault="00B70709" w:rsidP="00B70709">
            <w:pPr>
              <w:pStyle w:val="Heading2"/>
              <w:contextualSpacing w:val="0"/>
              <w:outlineLvl w:val="1"/>
            </w:pPr>
            <w:r>
              <w:t>front-end developer intern</w:t>
            </w:r>
            <w:r w:rsidRPr="00CF1A49">
              <w:t xml:space="preserve">, </w:t>
            </w:r>
            <w:r>
              <w:rPr>
                <w:rStyle w:val="SubtleReference"/>
              </w:rPr>
              <w:t>Allegro organizational solutions inc.</w:t>
            </w:r>
          </w:p>
          <w:p w14:paraId="0BB77B9A" w14:textId="77777777" w:rsidR="00B70709" w:rsidRDefault="00B70709" w:rsidP="005D6C0E">
            <w:pPr>
              <w:pStyle w:val="ListBullet"/>
            </w:pPr>
            <w:r>
              <w:t xml:space="preserve">Spring internship where front-end development work was done on the current Allegro website. Development </w:t>
            </w:r>
            <w:r w:rsidR="00DF59BB">
              <w:t xml:space="preserve">projects </w:t>
            </w:r>
            <w:r>
              <w:t xml:space="preserve">included </w:t>
            </w:r>
            <w:r w:rsidR="00A81268">
              <w:t xml:space="preserve">troubleshooting and </w:t>
            </w:r>
            <w:r w:rsidR="00DF59BB">
              <w:t xml:space="preserve">creating </w:t>
            </w:r>
            <w:r>
              <w:t>new form functionality</w:t>
            </w:r>
            <w:r w:rsidR="00A81268">
              <w:t xml:space="preserve">, as wells </w:t>
            </w:r>
            <w:r w:rsidR="005D6C0E">
              <w:t>as integrating</w:t>
            </w:r>
            <w:r w:rsidR="00DF59BB">
              <w:t xml:space="preserve"> </w:t>
            </w:r>
            <w:r>
              <w:t xml:space="preserve">database usage </w:t>
            </w:r>
            <w:r w:rsidR="00DF59BB">
              <w:t xml:space="preserve">and </w:t>
            </w:r>
            <w:r>
              <w:t xml:space="preserve">e-commerce </w:t>
            </w:r>
            <w:r w:rsidR="00DF59BB">
              <w:t xml:space="preserve">on the site </w:t>
            </w:r>
            <w:r>
              <w:t>using HTML, CSS, PHP, and JavaScript.</w:t>
            </w:r>
          </w:p>
        </w:tc>
      </w:tr>
      <w:tr w:rsidR="00B70709" w:rsidRPr="00CF1A49" w14:paraId="281072F7" w14:textId="77777777" w:rsidTr="00B70709">
        <w:tc>
          <w:tcPr>
            <w:tcW w:w="9290" w:type="dxa"/>
            <w:tcMar>
              <w:top w:w="216" w:type="dxa"/>
            </w:tcMar>
          </w:tcPr>
          <w:p w14:paraId="3314EF76" w14:textId="77777777" w:rsidR="00B70709" w:rsidRPr="00CF1A49" w:rsidRDefault="00B70709" w:rsidP="00B70709">
            <w:pPr>
              <w:pStyle w:val="Heading3"/>
              <w:contextualSpacing w:val="0"/>
              <w:outlineLvl w:val="2"/>
            </w:pPr>
            <w:r>
              <w:t>5/2015</w:t>
            </w:r>
            <w:r w:rsidRPr="00CF1A49">
              <w:t xml:space="preserve"> – </w:t>
            </w:r>
            <w:r>
              <w:t>8/2015</w:t>
            </w:r>
          </w:p>
          <w:p w14:paraId="453351AA" w14:textId="77777777" w:rsidR="00B70709" w:rsidRPr="00CF1A49" w:rsidRDefault="00B70709" w:rsidP="00B70709">
            <w:pPr>
              <w:pStyle w:val="Heading2"/>
              <w:contextualSpacing w:val="0"/>
              <w:outlineLvl w:val="1"/>
            </w:pPr>
            <w:r>
              <w:t>automation engineer intern</w:t>
            </w:r>
            <w:r w:rsidRPr="00CF1A49">
              <w:t xml:space="preserve">, </w:t>
            </w:r>
            <w:r>
              <w:rPr>
                <w:rStyle w:val="SubtleReference"/>
              </w:rPr>
              <w:t>premier, inc.</w:t>
            </w:r>
          </w:p>
          <w:p w14:paraId="5CD0D1C1" w14:textId="77777777" w:rsidR="00935BC5" w:rsidRDefault="00B70709" w:rsidP="00B70709">
            <w:pPr>
              <w:pStyle w:val="ListBullet"/>
            </w:pPr>
            <w:r>
              <w:t>Summer internship where two automation projects were completed</w:t>
            </w:r>
            <w:r w:rsidR="00935BC5">
              <w:t xml:space="preserve"> and went into production with the company</w:t>
            </w:r>
            <w:r>
              <w:t xml:space="preserve">. </w:t>
            </w:r>
            <w:r w:rsidR="00935BC5">
              <w:t>The first project was</w:t>
            </w:r>
            <w:r>
              <w:t xml:space="preserve"> an automated ETL status email </w:t>
            </w:r>
            <w:r w:rsidR="00935BC5">
              <w:t xml:space="preserve">that is </w:t>
            </w:r>
            <w:r w:rsidR="00935BC5">
              <w:lastRenderedPageBreak/>
              <w:t>sent daily to the Automation Engineering team to alert them of the status of all ETLs. Project was completed using BASH shell scripting</w:t>
            </w:r>
          </w:p>
          <w:p w14:paraId="520BC1A3" w14:textId="77777777" w:rsidR="00B70709" w:rsidRDefault="00935BC5" w:rsidP="005D6C0E">
            <w:pPr>
              <w:pStyle w:val="ListBullet"/>
            </w:pPr>
            <w:r>
              <w:t>The second project was an Oracle database table cleanup. This project eliminated tables in the database that were no longer in use and using space. Project was completed using SQL, PL/SQL, and BASH shell scripting.</w:t>
            </w:r>
            <w:r w:rsidR="00B70709">
              <w:t xml:space="preserve"> </w:t>
            </w:r>
          </w:p>
        </w:tc>
      </w:tr>
    </w:tbl>
    <w:p w14:paraId="1A174506" w14:textId="2CD9248F" w:rsidR="00DA59AA" w:rsidRPr="00CF1A49" w:rsidRDefault="00782B0A" w:rsidP="0097790C">
      <w:pPr>
        <w:pStyle w:val="Heading1"/>
      </w:pPr>
      <w:sdt>
        <w:sdtPr>
          <w:alias w:val="Education:"/>
          <w:tag w:val="Education:"/>
          <w:id w:val="-1908763273"/>
          <w:placeholder>
            <w:docPart w:val="B83837521C0E8C43A5C359C530914331"/>
          </w:placeholder>
          <w:temporary/>
          <w:showingPlcHdr/>
          <w15:appearance w15:val="hidden"/>
        </w:sdtPr>
        <w:sdtEndPr/>
        <w:sdtContent>
          <w:r w:rsidR="00DA59AA" w:rsidRPr="00CF1A49">
            <w:t>Education</w:t>
          </w:r>
        </w:sdtContent>
      </w:sdt>
      <w:r w:rsidR="00A533EA">
        <w:t>/Certifications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504E059" w14:textId="77777777" w:rsidTr="00B70709">
        <w:tc>
          <w:tcPr>
            <w:tcW w:w="9290" w:type="dxa"/>
          </w:tcPr>
          <w:p w14:paraId="6DBF0A8E" w14:textId="627DE05A" w:rsidR="007538DC" w:rsidRPr="00CF1A49" w:rsidRDefault="00B70709" w:rsidP="00A533EA">
            <w:pPr>
              <w:pStyle w:val="ListBullet"/>
              <w:numPr>
                <w:ilvl w:val="0"/>
                <w:numId w:val="0"/>
              </w:numPr>
            </w:pPr>
            <w:r>
              <w:t xml:space="preserve"> </w:t>
            </w:r>
          </w:p>
        </w:tc>
      </w:tr>
      <w:tr w:rsidR="001C6E35" w:rsidRPr="00CF1A49" w14:paraId="4430A62C" w14:textId="77777777" w:rsidTr="00B70709">
        <w:tc>
          <w:tcPr>
            <w:tcW w:w="9290" w:type="dxa"/>
          </w:tcPr>
          <w:p w14:paraId="505B001F" w14:textId="77777777" w:rsidR="001C6E35" w:rsidRPr="00CF1A49" w:rsidRDefault="001C6E35" w:rsidP="001C6E35">
            <w:pPr>
              <w:pStyle w:val="Heading3"/>
              <w:contextualSpacing w:val="0"/>
              <w:outlineLvl w:val="2"/>
            </w:pPr>
            <w:r>
              <w:t>January</w:t>
            </w:r>
            <w:r w:rsidRPr="00CF1A49">
              <w:t xml:space="preserve"> </w:t>
            </w:r>
            <w:r>
              <w:t>2020</w:t>
            </w:r>
          </w:p>
          <w:p w14:paraId="4E208CE3" w14:textId="77777777" w:rsidR="001C6E35" w:rsidRPr="00CF1A49" w:rsidRDefault="001C6E35" w:rsidP="001C6E35">
            <w:pPr>
              <w:pStyle w:val="Heading2"/>
              <w:contextualSpacing w:val="0"/>
              <w:outlineLvl w:val="1"/>
            </w:pPr>
            <w:r>
              <w:t>html/css/php courses</w:t>
            </w:r>
            <w:r w:rsidRPr="00CF1A49">
              <w:t xml:space="preserve">, </w:t>
            </w:r>
            <w:r>
              <w:rPr>
                <w:rStyle w:val="SubtleReference"/>
              </w:rPr>
              <w:t>udemy</w:t>
            </w:r>
          </w:p>
          <w:p w14:paraId="42043C6A" w14:textId="41A9DE50" w:rsidR="001C6E35" w:rsidRDefault="001C6E35" w:rsidP="001C6E35">
            <w:pPr>
              <w:pStyle w:val="ListBullet"/>
            </w:pPr>
            <w:r>
              <w:t>Online courses currently being taken which explore all aspects of front-end web development</w:t>
            </w:r>
            <w:r w:rsidR="00461763">
              <w:t xml:space="preserve"> including HTML5, CSS3, web design, PHP, and coding fun projects.</w:t>
            </w:r>
          </w:p>
          <w:p w14:paraId="11D13974" w14:textId="77777777" w:rsidR="00A533EA" w:rsidRDefault="00A533EA" w:rsidP="00A533EA">
            <w:pPr>
              <w:pStyle w:val="Heading3"/>
              <w:contextualSpacing w:val="0"/>
              <w:outlineLvl w:val="2"/>
            </w:pPr>
          </w:p>
          <w:p w14:paraId="4E63AA90" w14:textId="2A97776E" w:rsidR="00A533EA" w:rsidRPr="00CF1A49" w:rsidRDefault="00A533EA" w:rsidP="00A533EA">
            <w:pPr>
              <w:pStyle w:val="Heading3"/>
              <w:contextualSpacing w:val="0"/>
              <w:outlineLvl w:val="2"/>
            </w:pPr>
            <w:r>
              <w:t>January</w:t>
            </w:r>
            <w:r w:rsidRPr="00CF1A49">
              <w:t xml:space="preserve"> </w:t>
            </w:r>
            <w:r>
              <w:t>2020</w:t>
            </w:r>
          </w:p>
          <w:p w14:paraId="609337F1" w14:textId="0E0DC9A7" w:rsidR="00A533EA" w:rsidRPr="00CF1A49" w:rsidRDefault="00A533EA" w:rsidP="00A533EA">
            <w:pPr>
              <w:pStyle w:val="Heading2"/>
              <w:contextualSpacing w:val="0"/>
              <w:outlineLvl w:val="1"/>
            </w:pPr>
            <w:r>
              <w:t>UX Concepts Certification</w:t>
            </w:r>
            <w:r w:rsidRPr="00CF1A49">
              <w:t xml:space="preserve">, </w:t>
            </w:r>
            <w:r>
              <w:rPr>
                <w:rStyle w:val="SubtleReference"/>
              </w:rPr>
              <w:t>Brainbench</w:t>
            </w:r>
          </w:p>
          <w:p w14:paraId="7534511E" w14:textId="202526C3" w:rsidR="00C64F7D" w:rsidRDefault="00A533EA" w:rsidP="00A533EA">
            <w:pPr>
              <w:pStyle w:val="ListBullet"/>
            </w:pPr>
            <w:r>
              <w:t>Certification earned online upon demonstrating a solid understanding of core UX concepts, with strengths displayed in usability testing, conceptual modeling, and navigation modeling</w:t>
            </w:r>
            <w:r w:rsidR="00C64F7D">
              <w:t>.</w:t>
            </w:r>
          </w:p>
          <w:p w14:paraId="1C719DF6" w14:textId="77777777" w:rsidR="00C64F7D" w:rsidRDefault="00C64F7D" w:rsidP="00C64F7D">
            <w:pPr>
              <w:pStyle w:val="ListBullet"/>
              <w:numPr>
                <w:ilvl w:val="0"/>
                <w:numId w:val="0"/>
              </w:numPr>
            </w:pPr>
          </w:p>
          <w:p w14:paraId="4DC5B51E" w14:textId="77777777" w:rsidR="00C64F7D" w:rsidRPr="00CF1A49" w:rsidRDefault="00C64F7D" w:rsidP="00C64F7D">
            <w:pPr>
              <w:pStyle w:val="Heading3"/>
              <w:contextualSpacing w:val="0"/>
              <w:outlineLvl w:val="2"/>
            </w:pPr>
            <w:r>
              <w:t>January</w:t>
            </w:r>
            <w:r w:rsidRPr="00CF1A49">
              <w:t xml:space="preserve"> </w:t>
            </w:r>
            <w:r>
              <w:t>2020</w:t>
            </w:r>
          </w:p>
          <w:p w14:paraId="34C21611" w14:textId="6F3EDCE6" w:rsidR="00C64F7D" w:rsidRPr="00CF1A49" w:rsidRDefault="00C64F7D" w:rsidP="00C64F7D">
            <w:pPr>
              <w:pStyle w:val="Heading2"/>
              <w:contextualSpacing w:val="0"/>
              <w:outlineLvl w:val="1"/>
            </w:pPr>
            <w:r>
              <w:t>Mac os x 10.8 desktop administration certification</w:t>
            </w:r>
            <w:r w:rsidRPr="00CF1A49">
              <w:t xml:space="preserve">, </w:t>
            </w:r>
            <w:r>
              <w:rPr>
                <w:rStyle w:val="SubtleReference"/>
              </w:rPr>
              <w:t>Brainbench</w:t>
            </w:r>
          </w:p>
          <w:p w14:paraId="2CC27376" w14:textId="58AFE640" w:rsidR="00A533EA" w:rsidRDefault="00C64F7D" w:rsidP="00C64F7D">
            <w:pPr>
              <w:pStyle w:val="ListBullet"/>
            </w:pPr>
            <w:r>
              <w:t xml:space="preserve">Certification earned online upon demonstrating a </w:t>
            </w:r>
            <w:r>
              <w:t>clear</w:t>
            </w:r>
            <w:r>
              <w:t xml:space="preserve"> understanding </w:t>
            </w:r>
            <w:r>
              <w:t>within this topic including networking, security, OS X support, and user account management.</w:t>
            </w:r>
            <w:bookmarkStart w:id="0" w:name="_GoBack"/>
            <w:bookmarkEnd w:id="0"/>
            <w:r>
              <w:t xml:space="preserve"> </w:t>
            </w:r>
          </w:p>
          <w:p w14:paraId="6F684EA7" w14:textId="77777777" w:rsidR="00A533EA" w:rsidRDefault="00A533EA" w:rsidP="00A533EA">
            <w:pPr>
              <w:pStyle w:val="ListBullet"/>
              <w:numPr>
                <w:ilvl w:val="0"/>
                <w:numId w:val="0"/>
              </w:numPr>
              <w:ind w:left="360"/>
            </w:pPr>
          </w:p>
          <w:p w14:paraId="0F9E47AB" w14:textId="77777777" w:rsidR="00A533EA" w:rsidRPr="00CF1A49" w:rsidRDefault="00A533EA" w:rsidP="00A533EA">
            <w:pPr>
              <w:pStyle w:val="Heading3"/>
              <w:contextualSpacing w:val="0"/>
              <w:outlineLvl w:val="2"/>
            </w:pPr>
            <w:r>
              <w:t>December</w:t>
            </w:r>
            <w:r w:rsidRPr="00CF1A49">
              <w:t xml:space="preserve"> </w:t>
            </w:r>
            <w:r>
              <w:t>2016</w:t>
            </w:r>
          </w:p>
          <w:p w14:paraId="46302D48" w14:textId="77777777" w:rsidR="00A533EA" w:rsidRPr="00CF1A49" w:rsidRDefault="00A533EA" w:rsidP="00A533EA">
            <w:pPr>
              <w:pStyle w:val="Heading2"/>
              <w:contextualSpacing w:val="0"/>
              <w:outlineLvl w:val="1"/>
            </w:pPr>
            <w:r>
              <w:t>B.A. in computer science</w:t>
            </w:r>
            <w:r w:rsidRPr="00CF1A49">
              <w:t xml:space="preserve">, </w:t>
            </w:r>
            <w:r>
              <w:rPr>
                <w:rStyle w:val="SubtleReference"/>
              </w:rPr>
              <w:t>university of north carolina at charlotte</w:t>
            </w:r>
          </w:p>
          <w:p w14:paraId="51C9C252" w14:textId="41460BE8" w:rsidR="00A533EA" w:rsidRPr="001C6E35" w:rsidRDefault="00A533EA" w:rsidP="00A533EA">
            <w:pPr>
              <w:pStyle w:val="ListBullet"/>
            </w:pPr>
            <w:r>
              <w:t>UNCC graduate with a Bachelor’s Degree in Computer Science with a concentration in Web Development. This education has provided me with a range of experience in fields such as information security, computer networking, application programming, prototype building, user experience, and many more. The project experience and education allowed me to learn full stack web development skills and how to build these securely and completely.</w:t>
            </w:r>
          </w:p>
        </w:tc>
      </w:tr>
    </w:tbl>
    <w:p w14:paraId="1963AC6B" w14:textId="77777777"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DB83" w14:textId="77777777" w:rsidR="00782B0A" w:rsidRDefault="00782B0A" w:rsidP="0068194B">
      <w:r>
        <w:separator/>
      </w:r>
    </w:p>
    <w:p w14:paraId="29FC3763" w14:textId="77777777" w:rsidR="00782B0A" w:rsidRDefault="00782B0A"/>
    <w:p w14:paraId="4BE5A21D" w14:textId="77777777" w:rsidR="00782B0A" w:rsidRDefault="00782B0A"/>
  </w:endnote>
  <w:endnote w:type="continuationSeparator" w:id="0">
    <w:p w14:paraId="7A0BC34C" w14:textId="77777777" w:rsidR="00782B0A" w:rsidRDefault="00782B0A" w:rsidP="0068194B">
      <w:r>
        <w:continuationSeparator/>
      </w:r>
    </w:p>
    <w:p w14:paraId="30502A1B" w14:textId="77777777" w:rsidR="00782B0A" w:rsidRDefault="00782B0A"/>
    <w:p w14:paraId="0E6C0C14" w14:textId="77777777" w:rsidR="00782B0A" w:rsidRDefault="00782B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0884AA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45706" w14:textId="77777777" w:rsidR="00782B0A" w:rsidRDefault="00782B0A" w:rsidP="0068194B">
      <w:r>
        <w:separator/>
      </w:r>
    </w:p>
    <w:p w14:paraId="585B71B9" w14:textId="77777777" w:rsidR="00782B0A" w:rsidRDefault="00782B0A"/>
    <w:p w14:paraId="4726994D" w14:textId="77777777" w:rsidR="00782B0A" w:rsidRDefault="00782B0A"/>
  </w:footnote>
  <w:footnote w:type="continuationSeparator" w:id="0">
    <w:p w14:paraId="1783D824" w14:textId="77777777" w:rsidR="00782B0A" w:rsidRDefault="00782B0A" w:rsidP="0068194B">
      <w:r>
        <w:continuationSeparator/>
      </w:r>
    </w:p>
    <w:p w14:paraId="38078996" w14:textId="77777777" w:rsidR="00782B0A" w:rsidRDefault="00782B0A"/>
    <w:p w14:paraId="1436154A" w14:textId="77777777" w:rsidR="00782B0A" w:rsidRDefault="00782B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94CF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272F7D0" wp14:editId="5F99AB6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73AA40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BEAEC24C"/>
    <w:lvl w:ilvl="0">
      <w:start w:val="1"/>
      <w:numFmt w:val="bullet"/>
      <w:pStyle w:val="ListBullet"/>
      <w:lvlText w:val=""/>
      <w:lvlJc w:val="left"/>
      <w:pPr>
        <w:ind w:left="360" w:hanging="360"/>
      </w:pPr>
      <w:rPr>
        <w:rFonts w:ascii="Symbol" w:hAnsi="Symbol" w:hint="default"/>
        <w:color w:val="B11F35" w:themeColor="accent3"/>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3697DE3"/>
    <w:multiLevelType w:val="hybridMultilevel"/>
    <w:tmpl w:val="9044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E0"/>
    <w:rsid w:val="000001EF"/>
    <w:rsid w:val="00007322"/>
    <w:rsid w:val="00007728"/>
    <w:rsid w:val="00024584"/>
    <w:rsid w:val="00024730"/>
    <w:rsid w:val="00055E95"/>
    <w:rsid w:val="0007021F"/>
    <w:rsid w:val="000B2BA5"/>
    <w:rsid w:val="000F2F8C"/>
    <w:rsid w:val="0010006E"/>
    <w:rsid w:val="001045A8"/>
    <w:rsid w:val="00113729"/>
    <w:rsid w:val="00114A91"/>
    <w:rsid w:val="001427E1"/>
    <w:rsid w:val="00163668"/>
    <w:rsid w:val="00171566"/>
    <w:rsid w:val="00174676"/>
    <w:rsid w:val="001755A8"/>
    <w:rsid w:val="00184014"/>
    <w:rsid w:val="00192008"/>
    <w:rsid w:val="001C0E68"/>
    <w:rsid w:val="001C4B6F"/>
    <w:rsid w:val="001C6E35"/>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0D19"/>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2A22"/>
    <w:rsid w:val="003B5928"/>
    <w:rsid w:val="003D380F"/>
    <w:rsid w:val="003E160D"/>
    <w:rsid w:val="003F1D5F"/>
    <w:rsid w:val="00405128"/>
    <w:rsid w:val="00406CFF"/>
    <w:rsid w:val="00416B25"/>
    <w:rsid w:val="00420592"/>
    <w:rsid w:val="004319E0"/>
    <w:rsid w:val="00437E8C"/>
    <w:rsid w:val="00440225"/>
    <w:rsid w:val="00461763"/>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D6C0E"/>
    <w:rsid w:val="005F4B91"/>
    <w:rsid w:val="005F55D2"/>
    <w:rsid w:val="00601DB6"/>
    <w:rsid w:val="00605E9D"/>
    <w:rsid w:val="0062312F"/>
    <w:rsid w:val="00625F2C"/>
    <w:rsid w:val="006618E9"/>
    <w:rsid w:val="0068194B"/>
    <w:rsid w:val="00692703"/>
    <w:rsid w:val="006A1962"/>
    <w:rsid w:val="006B139F"/>
    <w:rsid w:val="006B5D48"/>
    <w:rsid w:val="006B7D7B"/>
    <w:rsid w:val="006C1A5E"/>
    <w:rsid w:val="006E1507"/>
    <w:rsid w:val="00712D8B"/>
    <w:rsid w:val="007273B7"/>
    <w:rsid w:val="00733E0A"/>
    <w:rsid w:val="0074403D"/>
    <w:rsid w:val="00746D44"/>
    <w:rsid w:val="007538DC"/>
    <w:rsid w:val="00757803"/>
    <w:rsid w:val="00782B0A"/>
    <w:rsid w:val="0079206B"/>
    <w:rsid w:val="00796076"/>
    <w:rsid w:val="007C0566"/>
    <w:rsid w:val="007C606B"/>
    <w:rsid w:val="007E3170"/>
    <w:rsid w:val="007E6A61"/>
    <w:rsid w:val="00801140"/>
    <w:rsid w:val="00803404"/>
    <w:rsid w:val="00833999"/>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5BC5"/>
    <w:rsid w:val="009361BA"/>
    <w:rsid w:val="00940EE0"/>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3EA"/>
    <w:rsid w:val="00A53DE1"/>
    <w:rsid w:val="00A60F9B"/>
    <w:rsid w:val="00A615E1"/>
    <w:rsid w:val="00A755E8"/>
    <w:rsid w:val="00A8126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64C8C"/>
    <w:rsid w:val="00B70709"/>
    <w:rsid w:val="00B81760"/>
    <w:rsid w:val="00B8494C"/>
    <w:rsid w:val="00BA1546"/>
    <w:rsid w:val="00BB46A9"/>
    <w:rsid w:val="00BB4E51"/>
    <w:rsid w:val="00BD431F"/>
    <w:rsid w:val="00BE423E"/>
    <w:rsid w:val="00BF61AC"/>
    <w:rsid w:val="00C47FA6"/>
    <w:rsid w:val="00C57FC6"/>
    <w:rsid w:val="00C64F7D"/>
    <w:rsid w:val="00C66A7D"/>
    <w:rsid w:val="00C779DA"/>
    <w:rsid w:val="00C814F7"/>
    <w:rsid w:val="00CA4B4D"/>
    <w:rsid w:val="00CB35C3"/>
    <w:rsid w:val="00CD323D"/>
    <w:rsid w:val="00CE4030"/>
    <w:rsid w:val="00CE64B3"/>
    <w:rsid w:val="00CF1A49"/>
    <w:rsid w:val="00D0630C"/>
    <w:rsid w:val="00D243A9"/>
    <w:rsid w:val="00D305E5"/>
    <w:rsid w:val="00D35769"/>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DF59BB"/>
    <w:rsid w:val="00E01923"/>
    <w:rsid w:val="00E14498"/>
    <w:rsid w:val="00E17BED"/>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04FA8"/>
  <w15:chartTrackingRefBased/>
  <w15:docId w15:val="{5E2E5C84-3114-B145-B4B1-75A88706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autoRedefine/>
    <w:uiPriority w:val="9"/>
    <w:unhideWhenUsed/>
    <w:qFormat/>
    <w:rsid w:val="002C0D19"/>
    <w:pPr>
      <w:spacing w:after="40"/>
      <w:outlineLvl w:val="1"/>
    </w:pPr>
    <w:rPr>
      <w:rFonts w:eastAsiaTheme="majorEastAsia" w:cstheme="majorBidi"/>
      <w:b/>
      <w:caps/>
      <w:color w:val="B11F35" w:themeColor="accent3"/>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2C0D19"/>
    <w:rPr>
      <w:rFonts w:eastAsiaTheme="majorEastAsia" w:cstheme="majorBidi"/>
      <w:b/>
      <w:caps/>
      <w:color w:val="B11F35" w:themeColor="accent3"/>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autoRedefine/>
    <w:uiPriority w:val="4"/>
    <w:qFormat/>
    <w:rsid w:val="002C0D19"/>
    <w:pPr>
      <w:jc w:val="center"/>
    </w:pPr>
    <w:rPr>
      <w:b/>
      <w:color w:val="B11F35" w:themeColor="accent3"/>
    </w:rPr>
  </w:style>
  <w:style w:type="character" w:customStyle="1" w:styleId="vanity-namedomain">
    <w:name w:val="vanity-name__domain"/>
    <w:basedOn w:val="DefaultParagraphFont"/>
    <w:rsid w:val="00940EE0"/>
  </w:style>
  <w:style w:type="character" w:customStyle="1" w:styleId="vanity-namedisplay-name">
    <w:name w:val="vanity-name__display-name"/>
    <w:basedOn w:val="DefaultParagraphFont"/>
    <w:rsid w:val="00940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e/Library/Containers/com.microsoft.Word/Data/Library/Application%20Support/Microsoft/Office/16.0/DTS/Search/%7bF6653C26-7DA0-AE40-B4A4-08008285B245%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46E568784DF142AA3E4DD295C12B31"/>
        <w:category>
          <w:name w:val="General"/>
          <w:gallery w:val="placeholder"/>
        </w:category>
        <w:types>
          <w:type w:val="bbPlcHdr"/>
        </w:types>
        <w:behaviors>
          <w:behavior w:val="content"/>
        </w:behaviors>
        <w:guid w:val="{5D7C4EA1-66AE-8A4B-A6C3-9515C35FBD14}"/>
      </w:docPartPr>
      <w:docPartBody>
        <w:p w:rsidR="00907EBB" w:rsidRDefault="00CA519D">
          <w:pPr>
            <w:pStyle w:val="F946E568784DF142AA3E4DD295C12B31"/>
          </w:pPr>
          <w:r w:rsidRPr="00CF1A49">
            <w:t>·</w:t>
          </w:r>
        </w:p>
      </w:docPartBody>
    </w:docPart>
    <w:docPart>
      <w:docPartPr>
        <w:name w:val="74CACD426184EA40B20137D5D6A35B99"/>
        <w:category>
          <w:name w:val="General"/>
          <w:gallery w:val="placeholder"/>
        </w:category>
        <w:types>
          <w:type w:val="bbPlcHdr"/>
        </w:types>
        <w:behaviors>
          <w:behavior w:val="content"/>
        </w:behaviors>
        <w:guid w:val="{DFDD49CC-CE72-C949-ACB9-970C42FCF90E}"/>
      </w:docPartPr>
      <w:docPartBody>
        <w:p w:rsidR="00907EBB" w:rsidRDefault="00CA519D">
          <w:pPr>
            <w:pStyle w:val="74CACD426184EA40B20137D5D6A35B99"/>
          </w:pPr>
          <w:r w:rsidRPr="00CF1A49">
            <w:t>·</w:t>
          </w:r>
        </w:p>
      </w:docPartBody>
    </w:docPart>
    <w:docPart>
      <w:docPartPr>
        <w:name w:val="EB8C5D8FF714CE41BD720486140ECD46"/>
        <w:category>
          <w:name w:val="General"/>
          <w:gallery w:val="placeholder"/>
        </w:category>
        <w:types>
          <w:type w:val="bbPlcHdr"/>
        </w:types>
        <w:behaviors>
          <w:behavior w:val="content"/>
        </w:behaviors>
        <w:guid w:val="{176F0842-0683-0046-9A52-F8FA53695297}"/>
      </w:docPartPr>
      <w:docPartBody>
        <w:p w:rsidR="00907EBB" w:rsidRDefault="00CA519D">
          <w:pPr>
            <w:pStyle w:val="EB8C5D8FF714CE41BD720486140ECD46"/>
          </w:pPr>
          <w:r w:rsidRPr="00CF1A49">
            <w:t>Experience</w:t>
          </w:r>
        </w:p>
      </w:docPartBody>
    </w:docPart>
    <w:docPart>
      <w:docPartPr>
        <w:name w:val="B83837521C0E8C43A5C359C530914331"/>
        <w:category>
          <w:name w:val="General"/>
          <w:gallery w:val="placeholder"/>
        </w:category>
        <w:types>
          <w:type w:val="bbPlcHdr"/>
        </w:types>
        <w:behaviors>
          <w:behavior w:val="content"/>
        </w:behaviors>
        <w:guid w:val="{5CF5A079-F1DF-3D44-8638-90563869EACC}"/>
      </w:docPartPr>
      <w:docPartBody>
        <w:p w:rsidR="00907EBB" w:rsidRDefault="00CA519D">
          <w:pPr>
            <w:pStyle w:val="B83837521C0E8C43A5C359C530914331"/>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9D"/>
    <w:rsid w:val="00174FA6"/>
    <w:rsid w:val="001A4FD2"/>
    <w:rsid w:val="006E019D"/>
    <w:rsid w:val="00907EBB"/>
    <w:rsid w:val="009B0542"/>
    <w:rsid w:val="00CA519D"/>
    <w:rsid w:val="00D617D4"/>
    <w:rsid w:val="00F1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D7144DC194E43B401137455F85A3A">
    <w:name w:val="3C4D7144DC194E43B401137455F85A3A"/>
  </w:style>
  <w:style w:type="character" w:styleId="IntenseEmphasis">
    <w:name w:val="Intense Emphasis"/>
    <w:basedOn w:val="DefaultParagraphFont"/>
    <w:uiPriority w:val="2"/>
    <w:rPr>
      <w:b/>
      <w:iCs/>
      <w:color w:val="262626" w:themeColor="text1" w:themeTint="D9"/>
    </w:rPr>
  </w:style>
  <w:style w:type="paragraph" w:customStyle="1" w:styleId="A06DD9D03533F24E90080A47F19188A2">
    <w:name w:val="A06DD9D03533F24E90080A47F19188A2"/>
  </w:style>
  <w:style w:type="paragraph" w:customStyle="1" w:styleId="86729FB14FAD4044BD298FB7E0B9D619">
    <w:name w:val="86729FB14FAD4044BD298FB7E0B9D619"/>
  </w:style>
  <w:style w:type="paragraph" w:customStyle="1" w:styleId="F946E568784DF142AA3E4DD295C12B31">
    <w:name w:val="F946E568784DF142AA3E4DD295C12B31"/>
  </w:style>
  <w:style w:type="paragraph" w:customStyle="1" w:styleId="68F36715F4E2BF4FBBFEFDC02783A6C1">
    <w:name w:val="68F36715F4E2BF4FBBFEFDC02783A6C1"/>
  </w:style>
  <w:style w:type="paragraph" w:customStyle="1" w:styleId="1B5836859524454EB3109B0858AA0292">
    <w:name w:val="1B5836859524454EB3109B0858AA0292"/>
  </w:style>
  <w:style w:type="paragraph" w:customStyle="1" w:styleId="74CACD426184EA40B20137D5D6A35B99">
    <w:name w:val="74CACD426184EA40B20137D5D6A35B99"/>
  </w:style>
  <w:style w:type="paragraph" w:customStyle="1" w:styleId="5F8D53164463184EBEAE747BB47DB6B2">
    <w:name w:val="5F8D53164463184EBEAE747BB47DB6B2"/>
  </w:style>
  <w:style w:type="paragraph" w:customStyle="1" w:styleId="F88D6E5DF93C684F9CB084865D00AF41">
    <w:name w:val="F88D6E5DF93C684F9CB084865D00AF41"/>
  </w:style>
  <w:style w:type="paragraph" w:customStyle="1" w:styleId="4B00D3B5BD523843BB60EE4E0C358801">
    <w:name w:val="4B00D3B5BD523843BB60EE4E0C358801"/>
  </w:style>
  <w:style w:type="paragraph" w:customStyle="1" w:styleId="3987CF9D06FC67409914CEDA00120A26">
    <w:name w:val="3987CF9D06FC67409914CEDA00120A26"/>
  </w:style>
  <w:style w:type="paragraph" w:customStyle="1" w:styleId="EB8C5D8FF714CE41BD720486140ECD46">
    <w:name w:val="EB8C5D8FF714CE41BD720486140ECD46"/>
  </w:style>
  <w:style w:type="paragraph" w:customStyle="1" w:styleId="CC3F41FAFC75B447B92D4D6941D60663">
    <w:name w:val="CC3F41FAFC75B447B92D4D6941D60663"/>
  </w:style>
  <w:style w:type="paragraph" w:customStyle="1" w:styleId="E598BD994C286D49BB5C9F9B59494990">
    <w:name w:val="E598BD994C286D49BB5C9F9B59494990"/>
  </w:style>
  <w:style w:type="paragraph" w:customStyle="1" w:styleId="857ABB3C9676AF4ABA1A713E2416DA12">
    <w:name w:val="857ABB3C9676AF4ABA1A713E2416DA12"/>
  </w:style>
  <w:style w:type="character" w:styleId="SubtleReference">
    <w:name w:val="Subtle Reference"/>
    <w:basedOn w:val="DefaultParagraphFont"/>
    <w:uiPriority w:val="10"/>
    <w:qFormat/>
    <w:rsid w:val="006E019D"/>
    <w:rPr>
      <w:b/>
      <w:caps w:val="0"/>
      <w:smallCaps/>
      <w:color w:val="595959" w:themeColor="text1" w:themeTint="A6"/>
    </w:rPr>
  </w:style>
  <w:style w:type="paragraph" w:customStyle="1" w:styleId="741041260ED0594BBDD3AC0D07569D18">
    <w:name w:val="741041260ED0594BBDD3AC0D07569D18"/>
  </w:style>
  <w:style w:type="paragraph" w:customStyle="1" w:styleId="9803113A63CB0345B544C001B7147A27">
    <w:name w:val="9803113A63CB0345B544C001B7147A27"/>
  </w:style>
  <w:style w:type="paragraph" w:customStyle="1" w:styleId="53B08F4FD3A41B4FAC549C5F8218A68B">
    <w:name w:val="53B08F4FD3A41B4FAC549C5F8218A68B"/>
  </w:style>
  <w:style w:type="paragraph" w:customStyle="1" w:styleId="A0738FFCDDCE304CBBE137963D477B88">
    <w:name w:val="A0738FFCDDCE304CBBE137963D477B88"/>
  </w:style>
  <w:style w:type="paragraph" w:customStyle="1" w:styleId="E8DEB0C5F44CFA479726925E5A587381">
    <w:name w:val="E8DEB0C5F44CFA479726925E5A587381"/>
  </w:style>
  <w:style w:type="paragraph" w:customStyle="1" w:styleId="727EC0128A3E304BA53F24BBD81CB288">
    <w:name w:val="727EC0128A3E304BA53F24BBD81CB288"/>
  </w:style>
  <w:style w:type="paragraph" w:customStyle="1" w:styleId="8A7DA7D40C490242909B3D226E082169">
    <w:name w:val="8A7DA7D40C490242909B3D226E082169"/>
  </w:style>
  <w:style w:type="paragraph" w:customStyle="1" w:styleId="B83837521C0E8C43A5C359C530914331">
    <w:name w:val="B83837521C0E8C43A5C359C530914331"/>
  </w:style>
  <w:style w:type="paragraph" w:customStyle="1" w:styleId="A2D6FFB4F9B1124785D7B46160DCC77C">
    <w:name w:val="A2D6FFB4F9B1124785D7B46160DCC77C"/>
  </w:style>
  <w:style w:type="paragraph" w:customStyle="1" w:styleId="FC4066702F44754DA2C6EC1E047F19E5">
    <w:name w:val="FC4066702F44754DA2C6EC1E047F19E5"/>
  </w:style>
  <w:style w:type="paragraph" w:customStyle="1" w:styleId="B29F2DE0F3860046A1463FA018D0AE67">
    <w:name w:val="B29F2DE0F3860046A1463FA018D0AE67"/>
  </w:style>
  <w:style w:type="paragraph" w:customStyle="1" w:styleId="0376D74C7DDAC543A6B8C75429986BA9">
    <w:name w:val="0376D74C7DDAC543A6B8C75429986BA9"/>
  </w:style>
  <w:style w:type="paragraph" w:customStyle="1" w:styleId="B2EB7B82531E3740BC653D43057FE850">
    <w:name w:val="B2EB7B82531E3740BC653D43057FE850"/>
  </w:style>
  <w:style w:type="paragraph" w:customStyle="1" w:styleId="54387F123959D6428E5A716A9C5369E0">
    <w:name w:val="54387F123959D6428E5A716A9C5369E0"/>
  </w:style>
  <w:style w:type="paragraph" w:customStyle="1" w:styleId="38C1A07E84CE7640BA12650AC7329F6D">
    <w:name w:val="38C1A07E84CE7640BA12650AC7329F6D"/>
  </w:style>
  <w:style w:type="paragraph" w:customStyle="1" w:styleId="122ACE01209D824A96F00DC8864E1DA0">
    <w:name w:val="122ACE01209D824A96F00DC8864E1DA0"/>
  </w:style>
  <w:style w:type="paragraph" w:customStyle="1" w:styleId="7EC548E22313374999D48710A8CC8C04">
    <w:name w:val="7EC548E22313374999D48710A8CC8C04"/>
  </w:style>
  <w:style w:type="paragraph" w:customStyle="1" w:styleId="AAE933B282B5564AA5335F32579AB49F">
    <w:name w:val="AAE933B282B5564AA5335F32579AB49F"/>
  </w:style>
  <w:style w:type="paragraph" w:customStyle="1" w:styleId="8EE3B3993B528A4CBEFC4FD054A2AC76">
    <w:name w:val="8EE3B3993B528A4CBEFC4FD054A2AC76"/>
  </w:style>
  <w:style w:type="paragraph" w:customStyle="1" w:styleId="406562C620692748BE52664301D03EE3">
    <w:name w:val="406562C620692748BE52664301D03EE3"/>
  </w:style>
  <w:style w:type="paragraph" w:customStyle="1" w:styleId="5345AF31A959294B88F57BF40FE2BB53">
    <w:name w:val="5345AF31A959294B88F57BF40FE2BB53"/>
  </w:style>
  <w:style w:type="paragraph" w:customStyle="1" w:styleId="607404D16C817A449E17447396E05A5D">
    <w:name w:val="607404D16C817A449E17447396E05A5D"/>
  </w:style>
  <w:style w:type="paragraph" w:customStyle="1" w:styleId="FF593672D63F4840A4225A10847D53DB">
    <w:name w:val="FF593672D63F4840A4225A10847D53DB"/>
  </w:style>
  <w:style w:type="paragraph" w:customStyle="1" w:styleId="733A99C7A54550498796F3FBE909E367">
    <w:name w:val="733A99C7A54550498796F3FBE909E367"/>
  </w:style>
  <w:style w:type="paragraph" w:customStyle="1" w:styleId="A629A78685DE26429C5780DBB714E1FC">
    <w:name w:val="A629A78685DE26429C5780DBB714E1FC"/>
  </w:style>
  <w:style w:type="paragraph" w:customStyle="1" w:styleId="F583765968F36541A408298AC89F0513">
    <w:name w:val="F583765968F36541A408298AC89F0513"/>
  </w:style>
  <w:style w:type="paragraph" w:customStyle="1" w:styleId="3145614283CF584C99483B427EE8E904">
    <w:name w:val="3145614283CF584C99483B427EE8E904"/>
    <w:rsid w:val="006E019D"/>
  </w:style>
  <w:style w:type="paragraph" w:customStyle="1" w:styleId="BBB5883F46BC654DB381D1729AF390D8">
    <w:name w:val="BBB5883F46BC654DB381D1729AF390D8"/>
    <w:rsid w:val="006E019D"/>
  </w:style>
  <w:style w:type="paragraph" w:customStyle="1" w:styleId="64A23A253A011D4DBABFD538DF4F61BC">
    <w:name w:val="64A23A253A011D4DBABFD538DF4F61BC"/>
    <w:rsid w:val="006E019D"/>
  </w:style>
  <w:style w:type="paragraph" w:customStyle="1" w:styleId="D03698B5E4835541A3C97EC79066BFFC">
    <w:name w:val="D03698B5E4835541A3C97EC79066BFFC"/>
    <w:rsid w:val="006E019D"/>
  </w:style>
  <w:style w:type="paragraph" w:customStyle="1" w:styleId="2F34E85E67FE0746A1AEE1B9914E8667">
    <w:name w:val="2F34E85E67FE0746A1AEE1B9914E8667"/>
    <w:rsid w:val="006E019D"/>
  </w:style>
  <w:style w:type="paragraph" w:customStyle="1" w:styleId="1B5E36DC3A1BD64DA7DF9C4309D7C41C">
    <w:name w:val="1B5E36DC3A1BD64DA7DF9C4309D7C41C"/>
    <w:rsid w:val="006E019D"/>
  </w:style>
  <w:style w:type="paragraph" w:customStyle="1" w:styleId="450B1EC3E4F2D74BAB7A5CED862C9A50">
    <w:name w:val="450B1EC3E4F2D74BAB7A5CED862C9A50"/>
    <w:rsid w:val="006E019D"/>
  </w:style>
  <w:style w:type="paragraph" w:customStyle="1" w:styleId="D0ECA36440C7314699CB348D94C3D630">
    <w:name w:val="D0ECA36440C7314699CB348D94C3D630"/>
    <w:rsid w:val="006E019D"/>
  </w:style>
  <w:style w:type="paragraph" w:customStyle="1" w:styleId="5C9DD9B990EFE546BC0BCB32C7DC2C2B">
    <w:name w:val="5C9DD9B990EFE546BC0BCB32C7DC2C2B"/>
    <w:rsid w:val="006E019D"/>
  </w:style>
  <w:style w:type="paragraph" w:customStyle="1" w:styleId="6DD8F51D51028143951D0DA168307FA7">
    <w:name w:val="6DD8F51D51028143951D0DA168307FA7"/>
    <w:rsid w:val="006E019D"/>
  </w:style>
  <w:style w:type="paragraph" w:customStyle="1" w:styleId="B989F63F115D874FA7368FF1EEE58FA0">
    <w:name w:val="B989F63F115D874FA7368FF1EEE58FA0"/>
    <w:rsid w:val="006E019D"/>
  </w:style>
  <w:style w:type="paragraph" w:customStyle="1" w:styleId="DE79FBC62F197C4A89656B93BE4775B9">
    <w:name w:val="DE79FBC62F197C4A89656B93BE4775B9"/>
    <w:rsid w:val="006E019D"/>
  </w:style>
  <w:style w:type="paragraph" w:customStyle="1" w:styleId="4BB00FDA31C90D4380E138404712BAE0">
    <w:name w:val="4BB00FDA31C90D4380E138404712BAE0"/>
    <w:rsid w:val="006E019D"/>
  </w:style>
  <w:style w:type="paragraph" w:customStyle="1" w:styleId="773D399B4215564C8BFCCB250DC9FACC">
    <w:name w:val="773D399B4215564C8BFCCB250DC9FACC"/>
    <w:rsid w:val="006E019D"/>
  </w:style>
  <w:style w:type="paragraph" w:customStyle="1" w:styleId="F3985C0AF27F994D9C3F1FBF3C81141E">
    <w:name w:val="F3985C0AF27F994D9C3F1FBF3C81141E"/>
    <w:rsid w:val="006E019D"/>
  </w:style>
  <w:style w:type="paragraph" w:customStyle="1" w:styleId="63D69D02B4B43A418C1CD1283010034F">
    <w:name w:val="63D69D02B4B43A418C1CD1283010034F"/>
    <w:rsid w:val="006E019D"/>
  </w:style>
  <w:style w:type="paragraph" w:customStyle="1" w:styleId="1E44FE6466A478479B82D459D4ECD99A">
    <w:name w:val="1E44FE6466A478479B82D459D4ECD99A"/>
    <w:rsid w:val="006E019D"/>
  </w:style>
  <w:style w:type="paragraph" w:customStyle="1" w:styleId="D3270C5BB7ADEF4D816379590A70663A">
    <w:name w:val="D3270C5BB7ADEF4D816379590A70663A"/>
    <w:rsid w:val="006E019D"/>
  </w:style>
  <w:style w:type="paragraph" w:customStyle="1" w:styleId="3B406B1A039ACE4695214EEA93D6CF89">
    <w:name w:val="3B406B1A039ACE4695214EEA93D6CF89"/>
    <w:rsid w:val="006E019D"/>
  </w:style>
  <w:style w:type="paragraph" w:customStyle="1" w:styleId="798D9F14AA69CB4681FD03A135CF0582">
    <w:name w:val="798D9F14AA69CB4681FD03A135CF0582"/>
    <w:rsid w:val="006E019D"/>
  </w:style>
  <w:style w:type="paragraph" w:customStyle="1" w:styleId="07A4472CF635E84B8D895D87854A75F3">
    <w:name w:val="07A4472CF635E84B8D895D87854A75F3"/>
    <w:rsid w:val="006E019D"/>
  </w:style>
  <w:style w:type="paragraph" w:customStyle="1" w:styleId="FE3B39CF2308D6448E21F47B1CD83BE7">
    <w:name w:val="FE3B39CF2308D6448E21F47B1CD83BE7"/>
    <w:rsid w:val="006E019D"/>
  </w:style>
  <w:style w:type="paragraph" w:customStyle="1" w:styleId="C0C783BADF30E6489E5F9D67B8019A0C">
    <w:name w:val="C0C783BADF30E6489E5F9D67B8019A0C"/>
    <w:rsid w:val="006E019D"/>
  </w:style>
  <w:style w:type="paragraph" w:customStyle="1" w:styleId="43A54FEB1BA07D4BBF68A47059F310A5">
    <w:name w:val="43A54FEB1BA07D4BBF68A47059F310A5"/>
    <w:rsid w:val="006E019D"/>
  </w:style>
  <w:style w:type="paragraph" w:customStyle="1" w:styleId="1C53AB675A36F54086B0480B0FD5A132">
    <w:name w:val="1C53AB675A36F54086B0480B0FD5A132"/>
    <w:rsid w:val="006E019D"/>
  </w:style>
  <w:style w:type="paragraph" w:customStyle="1" w:styleId="2885176B6C94C04A901B9A580A17D4D1">
    <w:name w:val="2885176B6C94C04A901B9A580A17D4D1"/>
    <w:rsid w:val="006E019D"/>
  </w:style>
  <w:style w:type="paragraph" w:customStyle="1" w:styleId="EF268C2BCF1EA642A12187AB167CD851">
    <w:name w:val="EF268C2BCF1EA642A12187AB167CD851"/>
    <w:rsid w:val="006E019D"/>
  </w:style>
  <w:style w:type="paragraph" w:customStyle="1" w:styleId="9135F087EBE87E46AD0366F58307DA4A">
    <w:name w:val="9135F087EBE87E46AD0366F58307DA4A"/>
    <w:rsid w:val="006E019D"/>
  </w:style>
  <w:style w:type="paragraph" w:customStyle="1" w:styleId="89338889A4A369489B9F24FAA669CACB">
    <w:name w:val="89338889A4A369489B9F24FAA669CACB"/>
    <w:rsid w:val="006E019D"/>
  </w:style>
  <w:style w:type="paragraph" w:customStyle="1" w:styleId="2813E556A21C7A49A3D77CA7AA03EC81">
    <w:name w:val="2813E556A21C7A49A3D77CA7AA03EC81"/>
    <w:rsid w:val="006E01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{F6653C26-7DA0-AE40-B4A4-08008285B245}tf16402488.dotx</Template>
  <TotalTime>73</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Williams</cp:lastModifiedBy>
  <cp:revision>20</cp:revision>
  <dcterms:created xsi:type="dcterms:W3CDTF">2020-01-09T23:34:00Z</dcterms:created>
  <dcterms:modified xsi:type="dcterms:W3CDTF">2020-01-19T22:42:00Z</dcterms:modified>
  <cp:category/>
</cp:coreProperties>
</file>